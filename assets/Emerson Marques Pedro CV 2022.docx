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38"/>
      </w:tblGrid>
      <w:tr w:rsidR="002C2CDD" w:rsidRPr="00FB0C48" w14:paraId="2C101F8C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362E31E1" w14:textId="55C46145" w:rsidR="00523479" w:rsidRPr="00FB0C48" w:rsidRDefault="004779E7" w:rsidP="00523479">
            <w:pPr>
              <w:pStyle w:val="Iniciais"/>
              <w:rPr>
                <w:lang w:val="pt-BR"/>
              </w:rPr>
            </w:pPr>
            <w:r>
              <w:rPr>
                <w:noProof/>
                <w:lang w:val="pt-BR" w:bidi="pt-BR"/>
              </w:rPr>
              <w:drawing>
                <wp:inline distT="0" distB="0" distL="0" distR="0" wp14:anchorId="69D470D3" wp14:editId="581DF5B3">
                  <wp:extent cx="1052848" cy="1052848"/>
                  <wp:effectExtent l="0" t="0" r="1270" b="1270"/>
                  <wp:docPr id="3" name="Picture 3" descr="A picture containing person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indoo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368" cy="107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0EC9" w:rsidRPr="00FB0C48">
              <w:rPr>
                <w:noProof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FEC3D8" wp14:editId="7BAC20E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DDAC2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">
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253C5537" w14:textId="77777777" w:rsidR="00A50939" w:rsidRPr="00FB0C48" w:rsidRDefault="00720924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EB5C6D8A86B74B058BC8A273FAED15DC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FB0C48">
                  <w:rPr>
                    <w:lang w:val="pt-BR" w:bidi="pt-BR"/>
                  </w:rPr>
                  <w:t>Objetivo</w:t>
                </w:r>
              </w:sdtContent>
            </w:sdt>
          </w:p>
          <w:p w14:paraId="72D11C5E" w14:textId="07DEE347" w:rsidR="00D045E9" w:rsidRDefault="00D045E9" w:rsidP="00D045E9">
            <w:r>
              <w:rPr>
                <w:rFonts w:ascii="Arial" w:hAnsi="Arial" w:cs="Arial"/>
                <w:color w:val="333333"/>
              </w:rPr>
              <w:t xml:space="preserve">Graduado em Ciências Sociais pela USP, sociólogo, fundador do </w:t>
            </w:r>
            <w:r>
              <w:rPr>
                <w:rFonts w:ascii="Arial" w:hAnsi="Arial" w:cs="Arial"/>
                <w:color w:val="1155CC"/>
                <w:u w:val="single"/>
              </w:rPr>
              <w:t>HackAgenda.com.br</w:t>
            </w:r>
            <w:r>
              <w:rPr>
                <w:rFonts w:ascii="Arial" w:hAnsi="Arial" w:cs="Arial"/>
                <w:color w:val="333333"/>
              </w:rPr>
              <w:t xml:space="preserve">, consultor de </w:t>
            </w:r>
            <w:proofErr w:type="spellStart"/>
            <w:r>
              <w:rPr>
                <w:rFonts w:ascii="Arial" w:hAnsi="Arial" w:cs="Arial"/>
                <w:color w:val="333333"/>
              </w:rPr>
              <w:t>Hackathons</w:t>
            </w:r>
            <w:proofErr w:type="spellEnd"/>
            <w:r>
              <w:rPr>
                <w:rFonts w:ascii="Arial" w:hAnsi="Arial" w:cs="Arial"/>
                <w:color w:val="333333"/>
              </w:rPr>
              <w:t>/</w:t>
            </w:r>
            <w:proofErr w:type="spellStart"/>
            <w:r>
              <w:rPr>
                <w:rFonts w:ascii="Arial" w:hAnsi="Arial" w:cs="Arial"/>
                <w:color w:val="333333"/>
              </w:rPr>
              <w:t>Hackdays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, cientista de dados e desenvolvedor </w:t>
            </w:r>
            <w:proofErr w:type="spellStart"/>
            <w:r>
              <w:rPr>
                <w:rFonts w:ascii="Arial" w:hAnsi="Arial" w:cs="Arial"/>
                <w:color w:val="333333"/>
              </w:rPr>
              <w:t>front-end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. </w:t>
            </w:r>
          </w:p>
          <w:p w14:paraId="40185EBF" w14:textId="391E3001" w:rsidR="002C2CDD" w:rsidRPr="00D045E9" w:rsidRDefault="002C2CDD" w:rsidP="007569C1"/>
          <w:p w14:paraId="01F78B26" w14:textId="77777777" w:rsidR="002C2CDD" w:rsidRPr="00FB0C48" w:rsidRDefault="00720924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Habilidades:"/>
                <w:tag w:val="Habilidades:"/>
                <w:id w:val="1490835561"/>
                <w:placeholder>
                  <w:docPart w:val="0B3A512DB8DB4636AC81F69FF17C3F5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Habilidades</w:t>
                </w:r>
              </w:sdtContent>
            </w:sdt>
          </w:p>
          <w:p w14:paraId="10A1E868" w14:textId="190A3089" w:rsidR="00741125" w:rsidRPr="00FB0C48" w:rsidRDefault="00DD6F76" w:rsidP="00741125">
            <w:pPr>
              <w:rPr>
                <w:lang w:val="pt-BR"/>
              </w:rPr>
            </w:pPr>
            <w:r>
              <w:rPr>
                <w:lang w:val="pt-BR"/>
              </w:rPr>
              <w:t>Inglês fluente</w:t>
            </w:r>
            <w:r w:rsidR="008C2065">
              <w:rPr>
                <w:lang w:val="pt-BR"/>
              </w:rPr>
              <w:t xml:space="preserve"> (IELTS)</w:t>
            </w:r>
            <w:r w:rsidR="006D4E30">
              <w:rPr>
                <w:lang w:val="pt-BR"/>
              </w:rPr>
              <w:t>, atento a detalhes, criativo</w:t>
            </w:r>
            <w:r w:rsidR="008C2065">
              <w:rPr>
                <w:lang w:val="pt-BR"/>
              </w:rPr>
              <w:t>,</w:t>
            </w:r>
            <w:r w:rsidR="006D4E30">
              <w:rPr>
                <w:lang w:val="pt-BR"/>
              </w:rPr>
              <w:t xml:space="preserve"> analítico</w:t>
            </w:r>
            <w:r w:rsidR="008C2065">
              <w:rPr>
                <w:lang w:val="pt-BR"/>
              </w:rPr>
              <w:t xml:space="preserve"> e crítico</w:t>
            </w:r>
            <w:r w:rsidR="006D4E30">
              <w:rPr>
                <w:lang w:val="pt-BR"/>
              </w:rPr>
              <w:t>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AD2111" w14:paraId="63DEA474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E5D88B8" w14:textId="5E050479" w:rsidR="00C612DA" w:rsidRPr="00FB0C48" w:rsidRDefault="00720924" w:rsidP="00C612DA">
                  <w:pPr>
                    <w:pStyle w:val="Heading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sz w:val="44"/>
                        <w:szCs w:val="44"/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528D4B0EE3FB4BBB921ACEAA1CC42406"/>
                      </w:placeholder>
                      <w15:appearance w15:val="hidden"/>
                    </w:sdtPr>
                    <w:sdtEndPr>
                      <w:rPr>
                        <w:sz w:val="50"/>
                        <w:szCs w:val="32"/>
                      </w:rPr>
                    </w:sdtEndPr>
                    <w:sdtContent>
                      <w:r w:rsidR="008E063D" w:rsidRPr="008E063D">
                        <w:rPr>
                          <w:sz w:val="44"/>
                          <w:szCs w:val="44"/>
                          <w:lang w:val="pt-BR"/>
                        </w:rPr>
                        <w:t>Emerson marques pedr</w:t>
                      </w:r>
                      <w:r w:rsidR="008E063D">
                        <w:rPr>
                          <w:sz w:val="44"/>
                          <w:szCs w:val="44"/>
                          <w:lang w:val="pt-BR"/>
                        </w:rPr>
                        <w:t>O</w:t>
                      </w:r>
                    </w:sdtContent>
                  </w:sdt>
                </w:p>
                <w:p w14:paraId="5552C865" w14:textId="018BA676" w:rsidR="00906BEE" w:rsidRPr="00AD2111" w:rsidRDefault="00720924" w:rsidP="00906BEE">
                  <w:pPr>
                    <w:pStyle w:val="Heading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69B0D425E1F846C898C0DFCDB69B912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D2111" w:rsidRPr="00AD2111">
                        <w:rPr>
                          <w:lang w:val="pt-BR"/>
                        </w:rPr>
                        <w:t>H</w:t>
                      </w:r>
                      <w:r w:rsidR="00AD2111">
                        <w:rPr>
                          <w:lang w:val="pt-BR"/>
                        </w:rPr>
                        <w:t>acker cívico</w:t>
                      </w:r>
                    </w:sdtContent>
                  </w:sdt>
                  <w:r w:rsidR="007D6458" w:rsidRPr="00AD2111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rFonts w:ascii="Arial" w:eastAsia="Times New Roman" w:hAnsi="Arial" w:cs="Arial"/>
                        <w:color w:val="1155CC"/>
                        <w:sz w:val="24"/>
                        <w:szCs w:val="24"/>
                        <w:u w:val="single"/>
                        <w:lang w:val="en-BR"/>
                      </w:rPr>
                      <w:alias w:val="Link para outras propriedades online:"/>
                      <w:tag w:val="Link para outras propriedades online:"/>
                      <w:id w:val="-760060136"/>
                      <w:placeholder>
                        <w:docPart w:val="843243987B5A4CDCA1F698ED5A17FCD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960E9C" w:rsidRPr="00960E9C">
                        <w:rPr>
                          <w:rFonts w:ascii="Arial" w:eastAsia="Times New Roman" w:hAnsi="Arial" w:cs="Arial"/>
                          <w:color w:val="1155CC"/>
                          <w:sz w:val="24"/>
                          <w:szCs w:val="24"/>
                          <w:u w:val="single"/>
                          <w:lang w:val="en-BR"/>
                        </w:rPr>
                        <w:t>www.</w:t>
                      </w:r>
                      <w:r w:rsidR="00960E9C" w:rsidRPr="00960E9C">
                        <w:rPr>
                          <w:rFonts w:ascii="Arial" w:eastAsia="Times New Roman" w:hAnsi="Arial" w:cs="Arial"/>
                          <w:color w:val="1155CC"/>
                          <w:sz w:val="24"/>
                          <w:szCs w:val="24"/>
                          <w:u w:val="single"/>
                          <w:lang w:val="en-BR"/>
                        </w:rPr>
                        <w:t xml:space="preserve"> </w:t>
                      </w:r>
                      <w:r w:rsidR="00960E9C" w:rsidRPr="00960E9C">
                        <w:rPr>
                          <w:rFonts w:ascii="Arial" w:eastAsia="Times New Roman" w:hAnsi="Arial" w:cs="Arial"/>
                          <w:color w:val="1155CC"/>
                          <w:sz w:val="24"/>
                          <w:szCs w:val="24"/>
                          <w:u w:val="single"/>
                          <w:lang w:val="en-BR"/>
                        </w:rPr>
                        <w:t>HackAgenda.com.br</w:t>
                      </w:r>
                    </w:sdtContent>
                  </w:sdt>
                </w:p>
              </w:tc>
            </w:tr>
          </w:tbl>
          <w:p w14:paraId="6F57E734" w14:textId="77777777" w:rsidR="002C2CDD" w:rsidRPr="00FB0C48" w:rsidRDefault="00720924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:"/>
                <w:tag w:val="Experiência:"/>
                <w:id w:val="1217937480"/>
                <w:placeholder>
                  <w:docPart w:val="192297E57BAD4D82AB7000B2CF07B19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Experiência</w:t>
                </w:r>
              </w:sdtContent>
            </w:sdt>
          </w:p>
          <w:p w14:paraId="1A4DB9C4" w14:textId="64C082D4" w:rsidR="002C2CDD" w:rsidRPr="00FB0C48" w:rsidRDefault="004C224E" w:rsidP="007569C1">
            <w:pPr>
              <w:pStyle w:val="Heading4"/>
              <w:rPr>
                <w:lang w:val="pt-BR"/>
              </w:rPr>
            </w:pPr>
            <w:r>
              <w:rPr>
                <w:lang w:val="pt-BR"/>
              </w:rPr>
              <w:t>Analista de sistemas júnior</w:t>
            </w:r>
            <w:r w:rsidR="002C2CDD" w:rsidRPr="00FB0C48">
              <w:rPr>
                <w:lang w:val="pt-BR" w:bidi="pt-BR"/>
              </w:rPr>
              <w:t> • </w:t>
            </w:r>
            <w:r>
              <w:rPr>
                <w:lang w:val="pt-BR"/>
              </w:rPr>
              <w:t>Accenture</w:t>
            </w:r>
            <w:r w:rsidR="002C2CDD" w:rsidRPr="00FB0C48">
              <w:rPr>
                <w:lang w:val="pt-BR" w:bidi="pt-BR"/>
              </w:rPr>
              <w:t> • </w:t>
            </w:r>
            <w:r>
              <w:rPr>
                <w:lang w:val="pt-BR" w:bidi="pt-BR"/>
              </w:rPr>
              <w:t>05/2021</w:t>
            </w:r>
            <w:r w:rsidR="002C2CDD" w:rsidRPr="00FB0C48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alias w:val="Insira a data de término do emprego 1:"/>
                <w:tag w:val="Insira as datas finais do emprego 1:"/>
                <w:id w:val="1198581279"/>
                <w:placeholder>
                  <w:docPart w:val="54C377EF8AD14054A81ACC862292ECA8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Até</w:t>
                </w:r>
              </w:sdtContent>
            </w:sdt>
            <w:r>
              <w:rPr>
                <w:lang w:val="pt-BR"/>
              </w:rPr>
              <w:t xml:space="preserve"> presente</w:t>
            </w:r>
          </w:p>
          <w:p w14:paraId="32DC620E" w14:textId="355F9A13" w:rsidR="002C2CDD" w:rsidRPr="00E52256" w:rsidRDefault="00E52256" w:rsidP="007569C1">
            <w:r>
              <w:rPr>
                <w:lang w:val="pt-BR"/>
              </w:rPr>
              <w:t xml:space="preserve">Atualizar o portal 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1155CC"/>
                </w:rPr>
                <w:t>http://Oi.com.br/</w:t>
              </w:r>
            </w:hyperlink>
            <w:r>
              <w:t xml:space="preserve"> em </w:t>
            </w:r>
            <w:proofErr w:type="spellStart"/>
            <w:r>
              <w:t>React</w:t>
            </w:r>
            <w:proofErr w:type="spellEnd"/>
            <w:r>
              <w:t xml:space="preserve"> e </w:t>
            </w:r>
            <w:proofErr w:type="spellStart"/>
            <w:r>
              <w:t>MongoDB</w:t>
            </w:r>
            <w:proofErr w:type="spellEnd"/>
            <w:r>
              <w:t>.</w:t>
            </w:r>
          </w:p>
          <w:p w14:paraId="4BAA825C" w14:textId="7D23CF2B" w:rsidR="002C2CDD" w:rsidRPr="00FB0C48" w:rsidRDefault="004C224E" w:rsidP="007569C1">
            <w:pPr>
              <w:pStyle w:val="Heading4"/>
              <w:rPr>
                <w:lang w:val="pt-BR"/>
              </w:rPr>
            </w:pPr>
            <w:r>
              <w:rPr>
                <w:lang w:val="pt-BR"/>
              </w:rPr>
              <w:t>Coordenador de transparência Ativa</w:t>
            </w:r>
            <w:r w:rsidR="002C2CDD" w:rsidRPr="00FB0C48">
              <w:rPr>
                <w:lang w:val="pt-BR" w:bidi="pt-BR"/>
              </w:rPr>
              <w:t> • </w:t>
            </w:r>
            <w:r>
              <w:rPr>
                <w:lang w:val="pt-BR" w:bidi="pt-BR"/>
              </w:rPr>
              <w:t>C</w:t>
            </w:r>
            <w:r w:rsidR="008C2065">
              <w:rPr>
                <w:lang w:val="pt-BR" w:bidi="pt-BR"/>
              </w:rPr>
              <w:t>ontroladoria-</w:t>
            </w:r>
            <w:r>
              <w:rPr>
                <w:lang w:val="pt-BR" w:bidi="pt-BR"/>
              </w:rPr>
              <w:t>G</w:t>
            </w:r>
            <w:r w:rsidR="008C2065">
              <w:rPr>
                <w:lang w:val="pt-BR" w:bidi="pt-BR"/>
              </w:rPr>
              <w:t xml:space="preserve">eral do </w:t>
            </w:r>
            <w:r>
              <w:rPr>
                <w:lang w:val="pt-BR" w:bidi="pt-BR"/>
              </w:rPr>
              <w:t>M</w:t>
            </w:r>
            <w:r w:rsidR="008C2065">
              <w:rPr>
                <w:lang w:val="pt-BR" w:bidi="pt-BR"/>
              </w:rPr>
              <w:t>unicíppio de São Paulo</w:t>
            </w:r>
            <w:r w:rsidR="002C2CDD" w:rsidRPr="00FB0C48">
              <w:rPr>
                <w:lang w:val="pt-BR" w:bidi="pt-BR"/>
              </w:rPr>
              <w:t>• </w:t>
            </w:r>
            <w:r>
              <w:rPr>
                <w:lang w:val="pt-BR"/>
              </w:rPr>
              <w:t>01/2014</w:t>
            </w:r>
            <w:r w:rsidR="002C2CDD" w:rsidRPr="00FB0C48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alias w:val="Insira as datas finais do emprego 2:"/>
                <w:tag w:val="Insira as datas finais do emprego 2:"/>
                <w:id w:val="545882806"/>
                <w:placeholder>
                  <w:docPart w:val="CE3532094C5B4B15AA0650F8390EE254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Até</w:t>
                </w:r>
              </w:sdtContent>
            </w:sdt>
            <w:r>
              <w:rPr>
                <w:lang w:val="pt-BR"/>
              </w:rPr>
              <w:t xml:space="preserve"> 08/2015</w:t>
            </w:r>
          </w:p>
          <w:p w14:paraId="6757E401" w14:textId="79E817FD" w:rsidR="002C2CDD" w:rsidRPr="00FB0C48" w:rsidRDefault="004C224E" w:rsidP="007569C1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8C2065">
              <w:rPr>
                <w:lang w:val="pt-BR"/>
              </w:rPr>
              <w:t>tualizar o Portal de Transparência de São Paulo, realizar eventos de transparência para os servidores públicos.</w:t>
            </w:r>
          </w:p>
          <w:p w14:paraId="31D2D960" w14:textId="77777777" w:rsidR="002C2CDD" w:rsidRPr="00FB0C48" w:rsidRDefault="00720924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Formação:"/>
                <w:tag w:val="Educação:"/>
                <w:id w:val="1349516922"/>
                <w:placeholder>
                  <w:docPart w:val="D7E701E517FF49EE807ABD3C0E3C8D3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Escolaridade</w:t>
                </w:r>
              </w:sdtContent>
            </w:sdt>
          </w:p>
          <w:p w14:paraId="00E9F7A5" w14:textId="6F09B2AD" w:rsidR="002C2CDD" w:rsidRPr="00FB0C48" w:rsidRDefault="00960E9C" w:rsidP="007569C1">
            <w:pPr>
              <w:pStyle w:val="Heading4"/>
              <w:rPr>
                <w:lang w:val="pt-BR"/>
              </w:rPr>
            </w:pPr>
            <w:r>
              <w:rPr>
                <w:lang w:val="pt-BR"/>
              </w:rPr>
              <w:t>Ciências sociais</w:t>
            </w:r>
            <w:r w:rsidR="002C2CDD" w:rsidRPr="00FB0C48">
              <w:rPr>
                <w:lang w:val="pt-BR" w:bidi="pt-BR"/>
              </w:rPr>
              <w:t xml:space="preserve"> • </w:t>
            </w:r>
            <w:r w:rsidR="00DD6F76">
              <w:rPr>
                <w:lang w:val="pt-BR"/>
              </w:rPr>
              <w:t>2010</w:t>
            </w:r>
            <w:r w:rsidR="002C2CDD" w:rsidRPr="00FB0C48">
              <w:rPr>
                <w:lang w:val="pt-BR" w:bidi="pt-BR"/>
              </w:rPr>
              <w:t xml:space="preserve"> • </w:t>
            </w:r>
            <w:r w:rsidR="00DD6F76">
              <w:rPr>
                <w:lang w:val="pt-BR" w:bidi="pt-BR"/>
              </w:rPr>
              <w:t>usp</w:t>
            </w:r>
          </w:p>
          <w:p w14:paraId="2ACE1829" w14:textId="121879F5" w:rsidR="002C2CDD" w:rsidRPr="00FB0C48" w:rsidRDefault="00AD7BFC" w:rsidP="007569C1">
            <w:pPr>
              <w:rPr>
                <w:lang w:val="pt-BR"/>
              </w:rPr>
            </w:pPr>
            <w:r>
              <w:rPr>
                <w:lang w:val="pt-BR"/>
              </w:rPr>
              <w:t>Sociologia, Ciência Política e Antropologia</w:t>
            </w:r>
            <w:r w:rsidR="004C224E">
              <w:rPr>
                <w:lang w:val="pt-BR"/>
              </w:rPr>
              <w:t xml:space="preserve">. </w:t>
            </w:r>
            <w:r w:rsidR="00DD6F76">
              <w:rPr>
                <w:lang w:val="pt-BR"/>
              </w:rPr>
              <w:t>Média 8,</w:t>
            </w:r>
            <w:r>
              <w:rPr>
                <w:lang w:val="pt-BR"/>
              </w:rPr>
              <w:t>5</w:t>
            </w:r>
            <w:r w:rsidR="004C224E">
              <w:rPr>
                <w:lang w:val="pt-BR"/>
              </w:rPr>
              <w:t>.</w:t>
            </w:r>
          </w:p>
          <w:p w14:paraId="3F819E9C" w14:textId="68587DC4" w:rsidR="002C2CDD" w:rsidRPr="00FB0C48" w:rsidRDefault="006D4E30" w:rsidP="007569C1">
            <w:pPr>
              <w:pStyle w:val="Heading4"/>
              <w:rPr>
                <w:lang w:val="pt-BR"/>
              </w:rPr>
            </w:pPr>
            <w:r>
              <w:rPr>
                <w:lang w:val="pt-BR"/>
              </w:rPr>
              <w:t>Ciência de dados</w:t>
            </w:r>
            <w:r w:rsidR="002C2CDD" w:rsidRPr="00FB0C48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2021</w:t>
            </w:r>
            <w:r w:rsidR="002C2CDD" w:rsidRPr="00FB0C48">
              <w:rPr>
                <w:lang w:val="pt-BR" w:bidi="pt-BR"/>
              </w:rPr>
              <w:t xml:space="preserve"> • </w:t>
            </w:r>
            <w:r>
              <w:rPr>
                <w:lang w:val="pt-BR" w:bidi="pt-BR"/>
              </w:rPr>
              <w:t>Awari</w:t>
            </w:r>
          </w:p>
          <w:p w14:paraId="6AAE911C" w14:textId="3D824CFD" w:rsidR="002C2CDD" w:rsidRPr="00FB0C48" w:rsidRDefault="00AD7BFC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Análise de diversos </w:t>
            </w:r>
            <w:r w:rsidRPr="004C224E">
              <w:rPr>
                <w:i/>
                <w:iCs/>
                <w:lang w:val="pt-BR"/>
              </w:rPr>
              <w:t>cases</w:t>
            </w:r>
            <w:r>
              <w:rPr>
                <w:lang w:val="pt-BR"/>
              </w:rPr>
              <w:t xml:space="preserve"> programando com a linguagem Python.</w:t>
            </w:r>
          </w:p>
          <w:p w14:paraId="4601DDCD" w14:textId="77777777" w:rsidR="002C2CDD" w:rsidRPr="00FB0C48" w:rsidRDefault="00720924" w:rsidP="007569C1">
            <w:pPr>
              <w:pStyle w:val="Heading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 voluntária ou de liderança:"/>
                <w:tag w:val="Experiência voluntária ou de liderança:"/>
                <w:id w:val="-1093778966"/>
                <w:placeholder>
                  <w:docPart w:val="1AB9F1E69D5E4103A91860008728521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Experiência voluntária ou de liderança</w:t>
                </w:r>
              </w:sdtContent>
            </w:sdt>
          </w:p>
          <w:p w14:paraId="05F201E3" w14:textId="77777777" w:rsidR="00741125" w:rsidRPr="00DD6F76" w:rsidRDefault="00DD6F76" w:rsidP="00741125">
            <w:pPr>
              <w:rPr>
                <w:b/>
                <w:bCs/>
                <w:lang w:val="pt-BR"/>
              </w:rPr>
            </w:pPr>
            <w:r w:rsidRPr="00DD6F76">
              <w:rPr>
                <w:b/>
                <w:bCs/>
                <w:lang w:val="pt-BR"/>
              </w:rPr>
              <w:t xml:space="preserve">Vencedor do </w:t>
            </w:r>
            <w:proofErr w:type="spellStart"/>
            <w:r w:rsidRPr="00DD6F76">
              <w:rPr>
                <w:b/>
                <w:bCs/>
                <w:lang w:val="pt-BR"/>
              </w:rPr>
              <w:t>Hackathon</w:t>
            </w:r>
            <w:proofErr w:type="spellEnd"/>
            <w:r w:rsidRPr="00DD6F76">
              <w:rPr>
                <w:b/>
                <w:bCs/>
                <w:lang w:val="pt-BR"/>
              </w:rPr>
              <w:t xml:space="preserve"> do TCE-SP 2015</w:t>
            </w:r>
          </w:p>
          <w:p w14:paraId="50A6DA43" w14:textId="3191A17A" w:rsidR="00DD6F76" w:rsidRPr="00FB0C48" w:rsidRDefault="00DD6F76" w:rsidP="00741125">
            <w:pPr>
              <w:rPr>
                <w:lang w:val="pt-BR"/>
              </w:rPr>
            </w:pPr>
            <w:r>
              <w:rPr>
                <w:lang w:val="pt-BR"/>
              </w:rPr>
              <w:t xml:space="preserve">Desenvolvemos um </w:t>
            </w:r>
            <w:proofErr w:type="spellStart"/>
            <w:r>
              <w:rPr>
                <w:lang w:val="pt-BR"/>
              </w:rPr>
              <w:t>app</w:t>
            </w:r>
            <w:proofErr w:type="spellEnd"/>
            <w:r>
              <w:rPr>
                <w:lang w:val="pt-BR"/>
              </w:rPr>
              <w:t xml:space="preserve"> para mostrar o IEGM (Índice de efetividade de gestão municipal) de cada município paulista.</w:t>
            </w:r>
          </w:p>
        </w:tc>
      </w:tr>
    </w:tbl>
    <w:p w14:paraId="01970439" w14:textId="77777777" w:rsidR="00826A10" w:rsidRPr="00FB0C48" w:rsidRDefault="00826A10" w:rsidP="00E22E87">
      <w:pPr>
        <w:pStyle w:val="NoSpacing"/>
        <w:rPr>
          <w:lang w:val="pt-BR"/>
        </w:rPr>
      </w:pPr>
    </w:p>
    <w:p w14:paraId="1989A154" w14:textId="77777777" w:rsidR="00C62C50" w:rsidRPr="00FB0C48" w:rsidRDefault="00C62C50" w:rsidP="00826A10">
      <w:pPr>
        <w:rPr>
          <w:lang w:val="pt-BR"/>
        </w:rPr>
      </w:pPr>
    </w:p>
    <w:sectPr w:rsidR="00C62C50" w:rsidRPr="00FB0C48" w:rsidSect="00B56BC2">
      <w:headerReference w:type="default" r:id="rId12"/>
      <w:footerReference w:type="default" r:id="rId13"/>
      <w:footerReference w:type="first" r:id="rId14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836F" w14:textId="77777777" w:rsidR="006901E6" w:rsidRDefault="006901E6" w:rsidP="00713050">
      <w:pPr>
        <w:spacing w:line="240" w:lineRule="auto"/>
      </w:pPr>
      <w:r>
        <w:separator/>
      </w:r>
    </w:p>
  </w:endnote>
  <w:endnote w:type="continuationSeparator" w:id="0">
    <w:p w14:paraId="6FA3B629" w14:textId="77777777" w:rsidR="006901E6" w:rsidRDefault="006901E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"/>
    </w:tblPr>
    <w:tblGrid>
      <w:gridCol w:w="2630"/>
      <w:gridCol w:w="2630"/>
      <w:gridCol w:w="2631"/>
      <w:gridCol w:w="2631"/>
    </w:tblGrid>
    <w:tr w:rsidR="00C2098A" w:rsidRPr="00FB0C48" w14:paraId="5B9469DE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1FEB37" w14:textId="77777777" w:rsidR="00C2098A" w:rsidRPr="00FB0C48" w:rsidRDefault="00CA3DF1" w:rsidP="00684488">
          <w:pPr>
            <w:pStyle w:val="Footer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F37615C" wp14:editId="5A9EBFE4">
                    <wp:extent cx="329184" cy="329184"/>
                    <wp:effectExtent l="0" t="0" r="0" b="0"/>
                    <wp:docPr id="16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v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â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11FDE0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v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8F63A4" w14:textId="77777777" w:rsidR="00C2098A" w:rsidRPr="00FB0C48" w:rsidRDefault="00C2098A" w:rsidP="00684488">
          <w:pPr>
            <w:pStyle w:val="Footer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173473E2" wp14:editId="524E67B6">
                    <wp:extent cx="329184" cy="329184"/>
                    <wp:effectExtent l="0" t="0" r="13970" b="13970"/>
                    <wp:docPr id="8" name="Grupo 4" title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D9FB29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L0IdmeYEgAA72QAAA4AAAAAAAAAAAAAAAAALgIAAGRycy9lMm9Eb2MueG1sUEsBAi0AFAAG&#10;AAgAAAAhAGhHG9DYAAAAAwEAAA8AAAAAAAAAAAAAAAAA8hQAAGRycy9kb3ducmV2LnhtbFBLBQYA&#10;AAAABAAEAPMAAAD3FQAAAAA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EE4911" w14:textId="77777777" w:rsidR="00C2098A" w:rsidRPr="00FB0C48" w:rsidRDefault="00C2098A" w:rsidP="00684488">
          <w:pPr>
            <w:pStyle w:val="Footer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24ED9D51" wp14:editId="4AB8EAFE">
                    <wp:extent cx="329184" cy="329184"/>
                    <wp:effectExtent l="0" t="0" r="13970" b="13970"/>
                    <wp:docPr id="9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BF896C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Dz0IT9HxEAAIZdAAAOAAAAAAAAAAAAAAAAAC4CAABk&#10;cnMvZTJvRG9jLnhtbFBLAQItABQABgAIAAAAIQBoRxvQ2AAAAAMBAAAPAAAAAAAAAAAAAAAAAHkT&#10;AABkcnMvZG93bnJldi54bWxQSwUGAAAAAAQABADzAAAAfhQAAAAA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75FDBF" w14:textId="77777777" w:rsidR="00C2098A" w:rsidRPr="00FB0C48" w:rsidRDefault="00C2098A" w:rsidP="00684488">
          <w:pPr>
            <w:pStyle w:val="Footer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331BDF73" wp14:editId="4F581C10">
                    <wp:extent cx="329184" cy="329184"/>
                    <wp:effectExtent l="0" t="0" r="13970" b="13970"/>
                    <wp:docPr id="12" name="Grupo 16" title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668F1B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K+96y+r&#10;EQAAvWMAAA4AAAAAAAAAAAAAAAAALgIAAGRycy9lMm9Eb2MueG1sUEsBAi0AFAAGAAgAAAAhAGhH&#10;G9DYAAAAAwEAAA8AAAAAAAAAAAAAAAAABRQAAGRycy9kb3ducmV2LnhtbFBLBQYAAAAABAAEAPMA&#10;AAAKFQAAAAA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FB0C48" w14:paraId="74082527" w14:textId="77777777" w:rsidTr="00826A10">
      <w:sdt>
        <w:sdtPr>
          <w:rPr>
            <w:lang w:val="pt-BR"/>
          </w:r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67AE4F8C" w14:textId="77777777" w:rsidR="00826A10" w:rsidRPr="00FB0C48" w:rsidRDefault="00826A10" w:rsidP="00826A10">
              <w:pPr>
                <w:pStyle w:val="Footer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Email</w:t>
              </w:r>
            </w:p>
          </w:tc>
        </w:sdtContent>
      </w:sdt>
      <w:sdt>
        <w:sdtPr>
          <w:rPr>
            <w:lang w:val="pt-BR"/>
          </w:r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252EAF43" w14:textId="77777777" w:rsidR="00826A10" w:rsidRPr="00FB0C48" w:rsidRDefault="00826A10" w:rsidP="00826A10">
              <w:pPr>
                <w:pStyle w:val="Footer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Identificador do Twitter</w:t>
              </w:r>
            </w:p>
          </w:tc>
        </w:sdtContent>
      </w:sdt>
      <w:sdt>
        <w:sdtPr>
          <w:rPr>
            <w:lang w:val="pt-BR"/>
          </w:r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0B066B6B" w14:textId="77777777" w:rsidR="00826A10" w:rsidRPr="00FB0C48" w:rsidRDefault="00826A10" w:rsidP="00826A10">
              <w:pPr>
                <w:pStyle w:val="Footer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Telefone</w:t>
              </w:r>
            </w:p>
          </w:tc>
        </w:sdtContent>
      </w:sdt>
      <w:sdt>
        <w:sdtPr>
          <w:rPr>
            <w:lang w:val="pt-BR"/>
          </w:r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053A5B1" w14:textId="77777777" w:rsidR="00826A10" w:rsidRPr="00FB0C48" w:rsidRDefault="00826A10" w:rsidP="00826A10">
              <w:pPr>
                <w:pStyle w:val="Footer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URL do LinkedIn</w:t>
              </w:r>
            </w:p>
          </w:tc>
        </w:sdtContent>
      </w:sdt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64FA9" w14:textId="77777777" w:rsidR="00C2098A" w:rsidRPr="00FB0C48" w:rsidRDefault="00217980" w:rsidP="00217980">
        <w:pPr>
          <w:pStyle w:val="Footer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30"/>
      <w:gridCol w:w="2630"/>
      <w:gridCol w:w="2631"/>
      <w:gridCol w:w="2631"/>
    </w:tblGrid>
    <w:tr w:rsidR="00217980" w:rsidRPr="00FB0C48" w14:paraId="7B0AD9F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6DEA3A" w14:textId="77777777" w:rsidR="00217980" w:rsidRPr="00FB0C48" w:rsidRDefault="00217980" w:rsidP="00217980">
          <w:pPr>
            <w:pStyle w:val="Footer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2397120" wp14:editId="70B58DE5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 descr="Ícone de e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DCECAF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sOLCbyMIAAADOQAADgAAAAAAAAAAAAAAAAAuAgAAZHJzL2Uyb0RvYy54bWxQSwECLQAU&#10;AAYACAAAACEAaEcb0NgAAAADAQAADwAAAAAAAAAAAAAAAAB9CgAAZHJzL2Rvd25yZXYueG1sUEsF&#10;BgAAAAAEAAQA8wAAAII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alt="Ícone de e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BF7D54" w14:textId="77777777" w:rsidR="00217980" w:rsidRPr="00FB0C48" w:rsidRDefault="00217980" w:rsidP="00217980">
          <w:pPr>
            <w:pStyle w:val="Footer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0119005" wp14:editId="3CCEC3BE">
                    <wp:extent cx="329184" cy="329184"/>
                    <wp:effectExtent l="0" t="0" r="13970" b="13970"/>
                    <wp:docPr id="34" name="Grupo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o Twitter" descr="Ícone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0F2CB7" id="Grupo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Byv7t2tEgAAC2UAAA4AAAAAAAAAAAAAAAAALgIAAGRy&#10;cy9lMm9Eb2MueG1sUEsBAi0AFAAGAAgAAAAhAGhHG9DYAAAAAwEAAA8AAAAAAAAAAAAAAAAABxUA&#10;AGRycy9kb3ducmV2LnhtbFBLBQYAAAAABAAEAPMAAAAMFgAAAAA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alt="Ícone do Twitter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37B338" w14:textId="77777777" w:rsidR="00217980" w:rsidRPr="00FB0C48" w:rsidRDefault="00217980" w:rsidP="00217980">
          <w:pPr>
            <w:pStyle w:val="Footer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63382524" wp14:editId="7BF5CABD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o telefone" descr="Ícone do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0AE8C0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AhSP8DExEAAKFdAAAOAAAAAAAAAAAAAAAAAC4CAABkcnMvZTJvRG9jLnht&#10;bFBLAQItABQABgAIAAAAIQBoRxvQ2AAAAAMBAAAPAAAAAAAAAAAAAAAAAG0TAABkcnMvZG93bnJl&#10;di54bWxQSwUGAAAAAAQABADzAAAAchQAAAAA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o telefone" o:spid="_x0000_s1028" alt="Ícone do telef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E32B8E" w14:textId="77777777" w:rsidR="00217980" w:rsidRPr="00FB0C48" w:rsidRDefault="00217980" w:rsidP="00217980">
          <w:pPr>
            <w:pStyle w:val="Footer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1F6FADBF" wp14:editId="1A69403F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o LinkedIn" descr="Ícone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2A6DDB" id="Grupo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krQxZrwRAADYYwAADgAAAAAAAAAAAAAAAAAuAgAAZHJzL2Uyb0RvYy54bWxQ&#10;SwECLQAUAAYACAAAACEAaEcb0NgAAAADAQAADwAAAAAAAAAAAAAAAAAWFAAAZHJzL2Rvd25yZXYu&#10;eG1sUEsFBgAAAAAEAAQA8wAAABs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alt="Ícone do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FB0C48" w14:paraId="163F54F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A591B2B" w14:textId="33D9440B" w:rsidR="00811117" w:rsidRPr="00AD2111" w:rsidRDefault="00AD2111" w:rsidP="003C5528">
          <w:pPr>
            <w:pStyle w:val="Footer"/>
            <w:rPr>
              <w:sz w:val="15"/>
              <w:szCs w:val="15"/>
              <w:lang w:val="pt-BR"/>
            </w:rPr>
          </w:pPr>
          <w:r w:rsidRPr="00AD2111">
            <w:rPr>
              <w:sz w:val="15"/>
              <w:szCs w:val="15"/>
              <w:lang w:val="pt-BR"/>
            </w:rPr>
            <w:t>emerson.pedro@alumni.usp.br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774283E" w14:textId="6F3E1545" w:rsidR="00811117" w:rsidRPr="00FB0C48" w:rsidRDefault="008E063D" w:rsidP="00217980">
          <w:pPr>
            <w:pStyle w:val="Footer"/>
            <w:rPr>
              <w:lang w:val="pt-BR"/>
            </w:rPr>
          </w:pPr>
          <w:r>
            <w:rPr>
              <w:lang w:val="pt-BR"/>
            </w:rPr>
            <w:t>Emersonmp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E38DABE" w14:textId="324DB73B" w:rsidR="00811117" w:rsidRPr="00FB0C48" w:rsidRDefault="008E063D" w:rsidP="00217980">
          <w:pPr>
            <w:pStyle w:val="Footer"/>
            <w:rPr>
              <w:lang w:val="pt-BR"/>
            </w:rPr>
          </w:pPr>
          <w:r>
            <w:rPr>
              <w:lang w:val="pt-BR"/>
            </w:rPr>
            <w:t>+55 11 999-734</w:t>
          </w:r>
          <w:r w:rsidR="004779E7">
            <w:rPr>
              <w:lang w:val="pt-BR"/>
            </w:rPr>
            <w:t>-799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88F795B" w14:textId="7DDE429E" w:rsidR="00D045E9" w:rsidRPr="00D045E9" w:rsidRDefault="00D045E9" w:rsidP="00D045E9">
          <w:pPr>
            <w:rPr>
              <w:sz w:val="13"/>
              <w:szCs w:val="13"/>
            </w:rPr>
          </w:pPr>
          <w:r w:rsidRPr="00D045E9">
            <w:rPr>
              <w:rFonts w:ascii="Arial" w:hAnsi="Arial" w:cs="Arial"/>
              <w:color w:val="1155CC"/>
              <w:sz w:val="13"/>
              <w:szCs w:val="13"/>
              <w:u w:val="single"/>
            </w:rPr>
            <w:t>https://www.linkedin.com/in/emersonmp</w:t>
          </w:r>
          <w:r w:rsidRPr="00D045E9">
            <w:rPr>
              <w:rFonts w:ascii="Arial" w:hAnsi="Arial" w:cs="Arial"/>
              <w:color w:val="1155CC"/>
              <w:sz w:val="13"/>
              <w:szCs w:val="13"/>
            </w:rPr>
            <w:t xml:space="preserve"> </w:t>
          </w:r>
        </w:p>
        <w:p w14:paraId="262C8D8E" w14:textId="50E1B4B4" w:rsidR="00811117" w:rsidRPr="00D045E9" w:rsidRDefault="00811117" w:rsidP="00217980">
          <w:pPr>
            <w:pStyle w:val="Footer"/>
          </w:pPr>
        </w:p>
      </w:tc>
    </w:tr>
  </w:tbl>
  <w:p w14:paraId="16AB02B7" w14:textId="77777777" w:rsidR="00217980" w:rsidRPr="00FB0C48" w:rsidRDefault="00217980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B291" w14:textId="77777777" w:rsidR="006901E6" w:rsidRDefault="006901E6" w:rsidP="00713050">
      <w:pPr>
        <w:spacing w:line="240" w:lineRule="auto"/>
      </w:pPr>
      <w:r>
        <w:separator/>
      </w:r>
    </w:p>
  </w:footnote>
  <w:footnote w:type="continuationSeparator" w:id="0">
    <w:p w14:paraId="7FAB291E" w14:textId="77777777" w:rsidR="006901E6" w:rsidRDefault="006901E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cabeçalho da página de continuação"/>
    </w:tblPr>
    <w:tblGrid>
      <w:gridCol w:w="3787"/>
      <w:gridCol w:w="6735"/>
    </w:tblGrid>
    <w:tr w:rsidR="001A5CA9" w:rsidRPr="00FB0C48" w14:paraId="6967189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01D11E8" w14:textId="77777777" w:rsidR="00826A10" w:rsidRPr="00FB0C48" w:rsidRDefault="00720924" w:rsidP="00826A10">
          <w:pPr>
            <w:pStyle w:val="Iniciais"/>
            <w:rPr>
              <w:lang w:val="pt-BR"/>
            </w:rPr>
          </w:pPr>
          <w:sdt>
            <w:sdtPr>
              <w:rPr>
                <w:lang w:val="pt-BR"/>
              </w:rPr>
              <w:alias w:val="Suas iniciais:"/>
              <w:tag w:val="Suas iniciais:"/>
              <w:id w:val="1185324316"/>
              <w:temporary/>
              <w:showingPlcHdr/>
              <w15:appearance w15:val="hidden"/>
            </w:sdtPr>
            <w:sdtEndPr/>
            <w:sdtContent>
              <w:r w:rsidR="00FB0C48" w:rsidRPr="00FB0C48">
                <w:rPr>
                  <w:lang w:val="pt-BR" w:bidi="pt-BR"/>
                </w:rPr>
                <w:t>SN</w:t>
              </w:r>
            </w:sdtContent>
          </w:sdt>
        </w:p>
        <w:p w14:paraId="2644DE3B" w14:textId="77777777" w:rsidR="001A5CA9" w:rsidRPr="00FB0C48" w:rsidRDefault="001A5CA9" w:rsidP="001A5CA9">
          <w:pPr>
            <w:pStyle w:val="Iniciais"/>
            <w:rPr>
              <w:lang w:val="pt-BR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ela de layout de título"/>
          </w:tblPr>
          <w:tblGrid>
            <w:gridCol w:w="6735"/>
          </w:tblGrid>
          <w:tr w:rsidR="001A5CA9" w:rsidRPr="00FB0C48" w14:paraId="585322B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B0E351B" w14:textId="77777777" w:rsidR="001A5CA9" w:rsidRPr="00FB0C48" w:rsidRDefault="00720924" w:rsidP="001A5CA9">
                <w:pPr>
                  <w:pStyle w:val="Heading1"/>
                  <w:outlineLvl w:val="0"/>
                  <w:rPr>
                    <w:lang w:val="pt-BR"/>
                  </w:rPr>
                </w:pPr>
                <w:sdt>
                  <w:sdtPr>
                    <w:rPr>
                      <w:lang w:val="pt-BR"/>
                    </w:rPr>
                    <w:alias w:val="Insira seu nome:"/>
                    <w:tag w:val="Insira seu nome:"/>
                    <w:id w:val="185027472"/>
                    <w:placeholder>
                      <w:docPart w:val="8012C12B9112495ABFC5925986A08C8E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FB0C48">
                      <w:rPr>
                        <w:lang w:val="pt-BR" w:bidi="pt-BR"/>
                      </w:rPr>
                      <w:t>Seu nome</w:t>
                    </w:r>
                  </w:sdtContent>
                </w:sdt>
              </w:p>
              <w:p w14:paraId="2B182513" w14:textId="77777777" w:rsidR="001A5CA9" w:rsidRPr="00FB0C48" w:rsidRDefault="001A5CA9" w:rsidP="001A5CA9">
                <w:pPr>
                  <w:pStyle w:val="Heading2"/>
                  <w:outlineLvl w:val="1"/>
                  <w:rPr>
                    <w:lang w:val="pt-BR"/>
                  </w:rPr>
                </w:pPr>
              </w:p>
            </w:tc>
          </w:tr>
        </w:tbl>
        <w:p w14:paraId="0866C382" w14:textId="77777777" w:rsidR="001A5CA9" w:rsidRPr="00FB0C48" w:rsidRDefault="001A5CA9" w:rsidP="001A5CA9">
          <w:pPr>
            <w:rPr>
              <w:lang w:val="pt-BR"/>
            </w:rPr>
          </w:pPr>
        </w:p>
      </w:tc>
    </w:tr>
  </w:tbl>
  <w:p w14:paraId="3326FB79" w14:textId="77777777" w:rsidR="00217980" w:rsidRPr="00FB0C48" w:rsidRDefault="00FB0EC9" w:rsidP="001A5CA9">
    <w:pPr>
      <w:pStyle w:val="Header"/>
      <w:rPr>
        <w:lang w:val="pt-BR"/>
      </w:rPr>
    </w:pPr>
    <w:r w:rsidRPr="00FB0C48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B192C0" wp14:editId="7A57A3E4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tângulo vermelh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r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vermelh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145C9A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">
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r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vermelh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4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F7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779E7"/>
    <w:rsid w:val="004A24CC"/>
    <w:rsid w:val="004C224E"/>
    <w:rsid w:val="00523479"/>
    <w:rsid w:val="00543DB7"/>
    <w:rsid w:val="005729B0"/>
    <w:rsid w:val="00583E4F"/>
    <w:rsid w:val="00641630"/>
    <w:rsid w:val="00684488"/>
    <w:rsid w:val="006901E6"/>
    <w:rsid w:val="006A3CE7"/>
    <w:rsid w:val="006A49F7"/>
    <w:rsid w:val="006A7746"/>
    <w:rsid w:val="006C4C50"/>
    <w:rsid w:val="006D4E30"/>
    <w:rsid w:val="006D76B1"/>
    <w:rsid w:val="00713050"/>
    <w:rsid w:val="00720924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2065"/>
    <w:rsid w:val="008C6BCA"/>
    <w:rsid w:val="008C7B50"/>
    <w:rsid w:val="008E063D"/>
    <w:rsid w:val="008E4B30"/>
    <w:rsid w:val="00906BEE"/>
    <w:rsid w:val="009243E7"/>
    <w:rsid w:val="00960E9C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D2111"/>
    <w:rsid w:val="00AD7BFC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045E9"/>
    <w:rsid w:val="00D215ED"/>
    <w:rsid w:val="00D97A41"/>
    <w:rsid w:val="00DD3CF6"/>
    <w:rsid w:val="00DD6416"/>
    <w:rsid w:val="00DD6F76"/>
    <w:rsid w:val="00DF4E0A"/>
    <w:rsid w:val="00E02DCD"/>
    <w:rsid w:val="00E12C60"/>
    <w:rsid w:val="00E22E87"/>
    <w:rsid w:val="00E52256"/>
    <w:rsid w:val="00E57630"/>
    <w:rsid w:val="00E86C2B"/>
    <w:rsid w:val="00EB2D52"/>
    <w:rsid w:val="00EF7CC9"/>
    <w:rsid w:val="00F207C0"/>
    <w:rsid w:val="00F20AE5"/>
    <w:rsid w:val="00F47E97"/>
    <w:rsid w:val="00F645C7"/>
    <w:rsid w:val="00FB0C4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D7DA8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oi.com.b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llo\AppData\Local\Microsoft\Office\16.0\DTS\pt-BR%7bC49E5B27-4A11-4C29-9835-C832102A12AE%7d\%7b2FBCBB1E-1F2A-447C-B98B-C3C1953002D5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5C6D8A86B74B058BC8A273FAED1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A2AA7D-5711-4281-AF6A-63D9D125A71C}"/>
      </w:docPartPr>
      <w:docPartBody>
        <w:p w:rsidR="00AD2F9F" w:rsidRDefault="008F1831">
          <w:pPr>
            <w:pStyle w:val="EB5C6D8A86B74B058BC8A273FAED15DC"/>
          </w:pPr>
          <w:r w:rsidRPr="00FB0C48">
            <w:rPr>
              <w:lang w:bidi="pt-BR"/>
            </w:rPr>
            <w:t>Objetivo</w:t>
          </w:r>
        </w:p>
      </w:docPartBody>
    </w:docPart>
    <w:docPart>
      <w:docPartPr>
        <w:name w:val="0B3A512DB8DB4636AC81F69FF17C3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CF16AA-6165-4BA9-9641-133539DD0C66}"/>
      </w:docPartPr>
      <w:docPartBody>
        <w:p w:rsidR="00AD2F9F" w:rsidRDefault="008F1831">
          <w:pPr>
            <w:pStyle w:val="0B3A512DB8DB4636AC81F69FF17C3F5A"/>
          </w:pPr>
          <w:r w:rsidRPr="00FB0C48">
            <w:rPr>
              <w:lang w:bidi="pt-BR"/>
            </w:rPr>
            <w:t>Habilidades</w:t>
          </w:r>
        </w:p>
      </w:docPartBody>
    </w:docPart>
    <w:docPart>
      <w:docPartPr>
        <w:name w:val="528D4B0EE3FB4BBB921ACEAA1CC424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DE738A-268F-40E6-B0DA-BFB624EA5828}"/>
      </w:docPartPr>
      <w:docPartBody>
        <w:p w:rsidR="00AD2F9F" w:rsidRDefault="008F1831">
          <w:pPr>
            <w:pStyle w:val="528D4B0EE3FB4BBB921ACEAA1CC42406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69B0D425E1F846C898C0DFCDB69B91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30D1D6-8034-4B19-840A-7A59E8609E74}"/>
      </w:docPartPr>
      <w:docPartBody>
        <w:p w:rsidR="00AD2F9F" w:rsidRDefault="008F1831">
          <w:pPr>
            <w:pStyle w:val="69B0D425E1F846C898C0DFCDB69B9125"/>
          </w:pPr>
          <w:r w:rsidRPr="00FB0C48">
            <w:rPr>
              <w:lang w:bidi="pt-BR"/>
            </w:rPr>
            <w:t>Profissão ou Setor</w:t>
          </w:r>
        </w:p>
      </w:docPartBody>
    </w:docPart>
    <w:docPart>
      <w:docPartPr>
        <w:name w:val="843243987B5A4CDCA1F698ED5A17FC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FFB895-24A7-45BB-AEBC-B484C0E1FB92}"/>
      </w:docPartPr>
      <w:docPartBody>
        <w:p w:rsidR="00AD2F9F" w:rsidRDefault="008F1831">
          <w:pPr>
            <w:pStyle w:val="843243987B5A4CDCA1F698ED5A17FCDE"/>
          </w:pPr>
          <w:r w:rsidRPr="00FB0C48">
            <w:rPr>
              <w:lang w:bidi="pt-BR"/>
            </w:rPr>
            <w:t>Link para outras propriedades online: Portfólio/Site/Blog</w:t>
          </w:r>
        </w:p>
      </w:docPartBody>
    </w:docPart>
    <w:docPart>
      <w:docPartPr>
        <w:name w:val="192297E57BAD4D82AB7000B2CF07B1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C2DF41-55AD-453A-BDB9-5113E5D762D9}"/>
      </w:docPartPr>
      <w:docPartBody>
        <w:p w:rsidR="00AD2F9F" w:rsidRDefault="008F1831">
          <w:pPr>
            <w:pStyle w:val="192297E57BAD4D82AB7000B2CF07B195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54C377EF8AD14054A81ACC862292E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CA063E-5FC0-4844-8C5C-4E2A87AD517B}"/>
      </w:docPartPr>
      <w:docPartBody>
        <w:p w:rsidR="00AD2F9F" w:rsidRDefault="008F1831">
          <w:pPr>
            <w:pStyle w:val="54C377EF8AD14054A81ACC862292ECA8"/>
          </w:pPr>
          <w:r w:rsidRPr="00FB0C48">
            <w:rPr>
              <w:lang w:bidi="pt-BR"/>
            </w:rPr>
            <w:t>Até</w:t>
          </w:r>
        </w:p>
      </w:docPartBody>
    </w:docPart>
    <w:docPart>
      <w:docPartPr>
        <w:name w:val="CE3532094C5B4B15AA0650F8390EE2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9601DC-6495-4319-AF96-632FACCC1D60}"/>
      </w:docPartPr>
      <w:docPartBody>
        <w:p w:rsidR="00AD2F9F" w:rsidRDefault="008F1831">
          <w:pPr>
            <w:pStyle w:val="CE3532094C5B4B15AA0650F8390EE254"/>
          </w:pPr>
          <w:r w:rsidRPr="00FB0C48">
            <w:rPr>
              <w:lang w:bidi="pt-BR"/>
            </w:rPr>
            <w:t>Até</w:t>
          </w:r>
        </w:p>
      </w:docPartBody>
    </w:docPart>
    <w:docPart>
      <w:docPartPr>
        <w:name w:val="D7E701E517FF49EE807ABD3C0E3C8D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D72256-83F1-43EF-8BEC-4838549464CC}"/>
      </w:docPartPr>
      <w:docPartBody>
        <w:p w:rsidR="00AD2F9F" w:rsidRDefault="008F1831">
          <w:pPr>
            <w:pStyle w:val="D7E701E517FF49EE807ABD3C0E3C8D36"/>
          </w:pPr>
          <w:r w:rsidRPr="00FB0C48">
            <w:rPr>
              <w:lang w:bidi="pt-BR"/>
            </w:rPr>
            <w:t>Escolaridade</w:t>
          </w:r>
        </w:p>
      </w:docPartBody>
    </w:docPart>
    <w:docPart>
      <w:docPartPr>
        <w:name w:val="8012C12B9112495ABFC5925986A08C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CB7A2-B471-4113-B430-6F85E5B6103D}"/>
      </w:docPartPr>
      <w:docPartBody>
        <w:p w:rsidR="00AD2F9F" w:rsidRDefault="008F1831">
          <w:pPr>
            <w:pStyle w:val="8012C12B9112495ABFC5925986A08C8E"/>
          </w:pPr>
          <w:r w:rsidRPr="00FB0C48">
            <w:rPr>
              <w:lang w:bidi="pt-BR"/>
            </w:rPr>
            <w:t>Escola</w:t>
          </w:r>
        </w:p>
      </w:docPartBody>
    </w:docPart>
    <w:docPart>
      <w:docPartPr>
        <w:name w:val="1AB9F1E69D5E4103A9186000872852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E70AC4-5CC4-49C6-9486-0AABB6F0C205}"/>
      </w:docPartPr>
      <w:docPartBody>
        <w:p w:rsidR="00AD2F9F" w:rsidRDefault="008F1831">
          <w:pPr>
            <w:pStyle w:val="1AB9F1E69D5E4103A91860008728521B"/>
          </w:pPr>
          <w:r w:rsidRPr="00FB0C48">
            <w:rPr>
              <w:lang w:bidi="pt-BR"/>
            </w:rPr>
            <w:t>Experiência voluntária ou de liderança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31"/>
    <w:rsid w:val="008F1831"/>
    <w:rsid w:val="00A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66A90E81694C2182132810FEA2968D">
    <w:name w:val="1366A90E81694C2182132810FEA2968D"/>
  </w:style>
  <w:style w:type="paragraph" w:customStyle="1" w:styleId="EB5C6D8A86B74B058BC8A273FAED15DC">
    <w:name w:val="EB5C6D8A86B74B058BC8A273FAED15DC"/>
  </w:style>
  <w:style w:type="paragraph" w:customStyle="1" w:styleId="CC875E92953F4BDD9D58E381D48D7CB3">
    <w:name w:val="CC875E92953F4BDD9D58E381D48D7CB3"/>
  </w:style>
  <w:style w:type="paragraph" w:customStyle="1" w:styleId="0B3A512DB8DB4636AC81F69FF17C3F5A">
    <w:name w:val="0B3A512DB8DB4636AC81F69FF17C3F5A"/>
  </w:style>
  <w:style w:type="paragraph" w:customStyle="1" w:styleId="64CE24C389414382BE0B8A3643F3239F">
    <w:name w:val="64CE24C389414382BE0B8A3643F3239F"/>
  </w:style>
  <w:style w:type="paragraph" w:customStyle="1" w:styleId="528D4B0EE3FB4BBB921ACEAA1CC42406">
    <w:name w:val="528D4B0EE3FB4BBB921ACEAA1CC42406"/>
  </w:style>
  <w:style w:type="paragraph" w:customStyle="1" w:styleId="69B0D425E1F846C898C0DFCDB69B9125">
    <w:name w:val="69B0D425E1F846C898C0DFCDB69B9125"/>
  </w:style>
  <w:style w:type="paragraph" w:customStyle="1" w:styleId="843243987B5A4CDCA1F698ED5A17FCDE">
    <w:name w:val="843243987B5A4CDCA1F698ED5A17FCDE"/>
  </w:style>
  <w:style w:type="paragraph" w:customStyle="1" w:styleId="192297E57BAD4D82AB7000B2CF07B195">
    <w:name w:val="192297E57BAD4D82AB7000B2CF07B195"/>
  </w:style>
  <w:style w:type="paragraph" w:customStyle="1" w:styleId="59270011818F424EBFAC5B8FD6CD773B">
    <w:name w:val="59270011818F424EBFAC5B8FD6CD773B"/>
  </w:style>
  <w:style w:type="paragraph" w:customStyle="1" w:styleId="5FD3429AF3B246C78CE014F7E05DE5B9">
    <w:name w:val="5FD3429AF3B246C78CE014F7E05DE5B9"/>
  </w:style>
  <w:style w:type="paragraph" w:customStyle="1" w:styleId="E79901617A00449885870133A739C4D3">
    <w:name w:val="E79901617A00449885870133A739C4D3"/>
  </w:style>
  <w:style w:type="paragraph" w:customStyle="1" w:styleId="54C377EF8AD14054A81ACC862292ECA8">
    <w:name w:val="54C377EF8AD14054A81ACC862292ECA8"/>
  </w:style>
  <w:style w:type="paragraph" w:customStyle="1" w:styleId="1A5CEC55C79D4105A23B77238122E037">
    <w:name w:val="1A5CEC55C79D4105A23B77238122E037"/>
  </w:style>
  <w:style w:type="paragraph" w:customStyle="1" w:styleId="53562377A7E04CAEB739F08DD9A040A1">
    <w:name w:val="53562377A7E04CAEB739F08DD9A040A1"/>
  </w:style>
  <w:style w:type="paragraph" w:customStyle="1" w:styleId="45EAF63F21F24E5D8DEBED80FE2B0058">
    <w:name w:val="45EAF63F21F24E5D8DEBED80FE2B0058"/>
  </w:style>
  <w:style w:type="paragraph" w:customStyle="1" w:styleId="0FE043BBA06F4DE7AC5D6C3923D9F563">
    <w:name w:val="0FE043BBA06F4DE7AC5D6C3923D9F563"/>
  </w:style>
  <w:style w:type="paragraph" w:customStyle="1" w:styleId="CE3532094C5B4B15AA0650F8390EE254">
    <w:name w:val="CE3532094C5B4B15AA0650F8390EE254"/>
  </w:style>
  <w:style w:type="paragraph" w:customStyle="1" w:styleId="4D1034280A6B4B0C8E6005757936B10E">
    <w:name w:val="4D1034280A6B4B0C8E6005757936B10E"/>
  </w:style>
  <w:style w:type="paragraph" w:customStyle="1" w:styleId="D7E701E517FF49EE807ABD3C0E3C8D36">
    <w:name w:val="D7E701E517FF49EE807ABD3C0E3C8D36"/>
  </w:style>
  <w:style w:type="paragraph" w:customStyle="1" w:styleId="88DFA1A1D0FC4F6F9A8BD5564E56FD06">
    <w:name w:val="88DFA1A1D0FC4F6F9A8BD5564E56FD06"/>
  </w:style>
  <w:style w:type="paragraph" w:customStyle="1" w:styleId="6DF70337D2B546B9BC43FFE418765B39">
    <w:name w:val="6DF70337D2B546B9BC43FFE418765B39"/>
  </w:style>
  <w:style w:type="paragraph" w:customStyle="1" w:styleId="91E6BE1AC80E49988F2A0DCD588A0D0B">
    <w:name w:val="91E6BE1AC80E49988F2A0DCD588A0D0B"/>
  </w:style>
  <w:style w:type="paragraph" w:customStyle="1" w:styleId="3F6FA9DB96754D758D4FD0667F52AABA">
    <w:name w:val="3F6FA9DB96754D758D4FD0667F52AABA"/>
  </w:style>
  <w:style w:type="paragraph" w:customStyle="1" w:styleId="7E52CC7BBCA045019607C596026724E2">
    <w:name w:val="7E52CC7BBCA045019607C596026724E2"/>
  </w:style>
  <w:style w:type="paragraph" w:customStyle="1" w:styleId="B588D02ACFC24C46BCBCC4793CF5F2C8">
    <w:name w:val="B588D02ACFC24C46BCBCC4793CF5F2C8"/>
  </w:style>
  <w:style w:type="paragraph" w:customStyle="1" w:styleId="8012C12B9112495ABFC5925986A08C8E">
    <w:name w:val="8012C12B9112495ABFC5925986A08C8E"/>
  </w:style>
  <w:style w:type="paragraph" w:customStyle="1" w:styleId="C898E87295CF4FF890CA8CF18D275A17">
    <w:name w:val="C898E87295CF4FF890CA8CF18D275A17"/>
  </w:style>
  <w:style w:type="paragraph" w:customStyle="1" w:styleId="1AB9F1E69D5E4103A91860008728521B">
    <w:name w:val="1AB9F1E69D5E4103A91860008728521B"/>
  </w:style>
  <w:style w:type="paragraph" w:customStyle="1" w:styleId="24A78832EF9543229891B76A9D49DE1E">
    <w:name w:val="24A78832EF9543229891B76A9D49D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C:\Users\lello\AppData\Local\Microsoft\Office\16.0\DTS\pt-BR{C49E5B27-4A11-4C29-9835-C832102A12AE}\{2FBCBB1E-1F2A-447C-B98B-C3C1953002D5}tf16392716_win32.dotx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Hacker cívico</dc:subject>
  <dc:creator/>
  <cp:keywords/>
  <dc:description>www. HackAgenda.com.br</dc:description>
  <cp:lastModifiedBy/>
  <cp:revision>1</cp:revision>
  <dcterms:created xsi:type="dcterms:W3CDTF">2022-01-20T00:13:00Z</dcterms:created>
  <dcterms:modified xsi:type="dcterms:W3CDTF">2022-01-20T00:13:00Z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